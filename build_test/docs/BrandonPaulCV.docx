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Resume Name"/>
        <w:tag w:val="Resume Name"/>
        <w:id w:val="-104278397"/>
        <w:placeholder>
          <w:docPart w:val="3CEB13E3FE224AD597969FA97FBFAD2A"/>
        </w:placeholder>
        <w:docPartList>
          <w:docPartGallery w:val="Quick Parts"/>
          <w:docPartCategory w:val=" Resume Name"/>
        </w:docPartList>
      </w:sdtPr>
      <w:sdtEndPr>
        <w:rPr>
          <w:bCs/>
          <w:caps/>
        </w:rPr>
      </w:sdtEndPr>
      <w:sdtContent>
        <w:p w14:paraId="79634D4E" w14:textId="77777777" w:rsidR="003F5426" w:rsidRDefault="002D4016">
          <w:pPr>
            <w:pStyle w:val="Title"/>
          </w:pPr>
          <w:sdt>
            <w:sdtPr>
              <w:alias w:val="Author"/>
              <w:tag w:val=""/>
              <w:id w:val="1823003119"/>
              <w:placeholder>
                <w:docPart w:val="92AAE5DFA1A44553B46E065148AE4043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A256A0">
                <w:t>Brandon Paul</w:t>
              </w:r>
            </w:sdtContent>
          </w:sdt>
        </w:p>
        <w:sdt>
          <w:sdtPr>
            <w:alias w:val="E-mail Address"/>
            <w:tag w:val=""/>
            <w:id w:val="527535243"/>
            <w:placeholder>
              <w:docPart w:val="126143FC870042EFB81AA57F38E3741B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14:paraId="719991B5" w14:textId="77777777" w:rsidR="003F5426" w:rsidRDefault="00A256A0">
              <w:pPr>
                <w:pStyle w:val="NoSpacing"/>
              </w:pPr>
              <w:r>
                <w:t>brandonmitchellpaul@gmail.com</w:t>
              </w:r>
            </w:p>
          </w:sdtContent>
        </w:sdt>
        <w:sdt>
          <w:sdtPr>
            <w:alias w:val="Phone"/>
            <w:tag w:val=""/>
            <w:id w:val="1357783703"/>
            <w:placeholder>
              <w:docPart w:val="47B0169680004607B28FFED825AEA985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14:paraId="2B77CE02" w14:textId="77777777" w:rsidR="003F5426" w:rsidRDefault="00A256A0">
              <w:pPr>
                <w:pStyle w:val="NoSpacing"/>
              </w:pPr>
              <w:r>
                <w:t>0223 590 779</w:t>
              </w:r>
            </w:p>
          </w:sdtContent>
        </w:sdt>
        <w:p w14:paraId="3C263B7A" w14:textId="78EAE166" w:rsidR="00FE31F4" w:rsidRDefault="00C92F1F" w:rsidP="00FE31F4">
          <w:pPr>
            <w:rPr>
              <w:rStyle w:val="PlaceholderText"/>
              <w:color w:val="000000"/>
            </w:rPr>
          </w:pPr>
          <w:sdt>
            <w:sdtPr>
              <w:rPr>
                <w:rStyle w:val="PlaceholderText"/>
                <w:color w:val="000000"/>
              </w:rPr>
              <w:id w:val="1753779621"/>
              <w:placeholder>
                <w:docPart w:val="46205CABC3004ED4B3DF353C80888063"/>
              </w:placeholder>
              <w:text/>
            </w:sdtPr>
            <w:sdtContent>
              <w:r w:rsidRPr="00C92F1F">
                <w:rPr>
                  <w:rStyle w:val="PlaceholderText"/>
                  <w:color w:val="000000"/>
                </w:rPr>
                <w:t>http://brandonpaul.x10host.com/</w:t>
              </w:r>
            </w:sdtContent>
          </w:sdt>
        </w:p>
      </w:sdtContent>
    </w:sdt>
    <w:p w14:paraId="24DD0494" w14:textId="5248565E" w:rsidR="003F5426" w:rsidRDefault="008D08E7">
      <w:pPr>
        <w:pStyle w:val="SectionHeading"/>
      </w:pPr>
      <w:r>
        <w:t>Objectives</w:t>
      </w:r>
    </w:p>
    <w:p w14:paraId="4E05711D" w14:textId="77777777" w:rsidR="003F5426" w:rsidRDefault="00383A8A">
      <w:r>
        <w:t>I want to build websites for everyone, I want to create code that will be useful, I want to learn more &amp; more about programming in every language, and I want to raise my family well.</w:t>
      </w:r>
    </w:p>
    <w:p w14:paraId="41D14D16" w14:textId="77777777" w:rsidR="003F5426" w:rsidRDefault="008D08E7">
      <w:pPr>
        <w:pStyle w:val="SectionHeading"/>
      </w:pPr>
      <w:r>
        <w:t>Education</w:t>
      </w:r>
    </w:p>
    <w:p w14:paraId="15871FE2" w14:textId="7586679D" w:rsidR="003F5426" w:rsidRDefault="00DA006D">
      <w:pPr>
        <w:pStyle w:val="Subsection"/>
      </w:pPr>
      <w:r>
        <w:t>N</w:t>
      </w:r>
      <w:r w:rsidR="000E2B93">
        <w:t xml:space="preserve">elson </w:t>
      </w:r>
      <w:r w:rsidR="00264590">
        <w:t>Marlborough</w:t>
      </w:r>
      <w:r w:rsidR="000E2B93">
        <w:t xml:space="preserve"> Institute of Technology</w:t>
      </w:r>
    </w:p>
    <w:p w14:paraId="7BDEE13D" w14:textId="77777777" w:rsidR="003F5426" w:rsidRDefault="00DA006D">
      <w:pPr>
        <w:rPr>
          <w:rStyle w:val="IntenseEmphasis"/>
        </w:rPr>
      </w:pPr>
      <w:r>
        <w:rPr>
          <w:b/>
          <w:bCs/>
          <w:i/>
          <w:iCs/>
          <w:color w:val="D1282E" w:themeColor="text2"/>
        </w:rPr>
        <w:t>2017</w:t>
      </w:r>
      <w:r w:rsidR="008D08E7">
        <w:t xml:space="preserve">  </w:t>
      </w:r>
      <w:r>
        <w:t>Bachelor of Information Technology</w:t>
      </w:r>
    </w:p>
    <w:p w14:paraId="3073CD95" w14:textId="77777777" w:rsidR="00CC0D4C" w:rsidRDefault="00CC0D4C">
      <w:pPr>
        <w:pStyle w:val="ListParagraph"/>
        <w:numPr>
          <w:ilvl w:val="0"/>
          <w:numId w:val="4"/>
        </w:numPr>
        <w:ind w:hanging="288"/>
      </w:pPr>
      <w:r>
        <w:t>Major in Software Development</w:t>
      </w:r>
    </w:p>
    <w:p w14:paraId="65A2A0AC" w14:textId="77777777" w:rsidR="003F5426" w:rsidRDefault="00383A8A">
      <w:pPr>
        <w:pStyle w:val="ListParagraph"/>
        <w:numPr>
          <w:ilvl w:val="0"/>
          <w:numId w:val="4"/>
        </w:numPr>
        <w:ind w:hanging="288"/>
      </w:pPr>
      <w:r>
        <w:t>A/A+ Average</w:t>
      </w:r>
    </w:p>
    <w:p w14:paraId="2AFAD4A1" w14:textId="77777777" w:rsidR="00383A8A" w:rsidRDefault="00383A8A" w:rsidP="00383A8A">
      <w:pPr>
        <w:pStyle w:val="Subsection"/>
      </w:pPr>
      <w:r>
        <w:t>University of Western Sydney</w:t>
      </w:r>
    </w:p>
    <w:p w14:paraId="73BBFEC6" w14:textId="3A78BC9E" w:rsidR="00383A8A" w:rsidRDefault="00383A8A" w:rsidP="00383A8A">
      <w:pPr>
        <w:rPr>
          <w:rStyle w:val="IntenseEmphasis"/>
        </w:rPr>
      </w:pPr>
      <w:r>
        <w:rPr>
          <w:b/>
          <w:bCs/>
          <w:i/>
          <w:iCs/>
          <w:color w:val="D1282E" w:themeColor="text2"/>
        </w:rPr>
        <w:t>201</w:t>
      </w:r>
      <w:r w:rsidR="00264590">
        <w:rPr>
          <w:b/>
          <w:bCs/>
          <w:i/>
          <w:iCs/>
          <w:color w:val="D1282E" w:themeColor="text2"/>
        </w:rPr>
        <w:t>4</w:t>
      </w:r>
      <w:bookmarkStart w:id="0" w:name="_GoBack"/>
      <w:bookmarkEnd w:id="0"/>
      <w:r>
        <w:rPr>
          <w:b/>
          <w:bCs/>
          <w:i/>
          <w:iCs/>
          <w:color w:val="D1282E" w:themeColor="text2"/>
        </w:rPr>
        <w:t>-2016</w:t>
      </w:r>
      <w:r>
        <w:t xml:space="preserve">  Bachelor of Information Communication Technology (Not finished/Transferred)</w:t>
      </w:r>
    </w:p>
    <w:p w14:paraId="0E29ED6A" w14:textId="77777777" w:rsidR="00383A8A" w:rsidRDefault="00982A87" w:rsidP="00383A8A">
      <w:pPr>
        <w:pStyle w:val="ListParagraph"/>
        <w:numPr>
          <w:ilvl w:val="0"/>
          <w:numId w:val="4"/>
        </w:numPr>
        <w:ind w:hanging="288"/>
      </w:pPr>
      <w:r>
        <w:t>6/7.0 GPA</w:t>
      </w:r>
    </w:p>
    <w:p w14:paraId="7985BC2B" w14:textId="77777777" w:rsidR="003F5426" w:rsidRDefault="008D08E7">
      <w:pPr>
        <w:pStyle w:val="SectionHeading"/>
      </w:pPr>
      <w:r>
        <w:t>Experience</w:t>
      </w:r>
    </w:p>
    <w:p w14:paraId="1A90B476" w14:textId="77777777" w:rsidR="003F5426" w:rsidRDefault="009029E8">
      <w:pPr>
        <w:pStyle w:val="Subsection"/>
        <w:rPr>
          <w:vanish/>
          <w:specVanish/>
        </w:rPr>
      </w:pPr>
      <w:r>
        <w:t>NMIT</w:t>
      </w:r>
    </w:p>
    <w:p w14:paraId="3C67C9A4" w14:textId="77777777" w:rsidR="003F5426" w:rsidRDefault="008D08E7">
      <w:pPr>
        <w:pStyle w:val="NoSpacing"/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 xml:space="preserve"> | </w:t>
      </w:r>
      <w:r w:rsidR="009029E8"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>Hardy St, Nelson</w:t>
      </w:r>
    </w:p>
    <w:p w14:paraId="74AF69F3" w14:textId="77777777" w:rsidR="003F5426" w:rsidRDefault="0071215A">
      <w:pPr>
        <w:rPr>
          <w:rStyle w:val="Emphasis"/>
        </w:rPr>
      </w:pPr>
      <w:r>
        <w:rPr>
          <w:rStyle w:val="IntenseEmphasis"/>
        </w:rPr>
        <w:t>Tutorial Assistant</w:t>
      </w:r>
      <w:r w:rsidR="008D08E7">
        <w:rPr>
          <w:rStyle w:val="IntenseEmphasis"/>
        </w:rPr>
        <w:t xml:space="preserve"> </w:t>
      </w:r>
      <w:r>
        <w:rPr>
          <w:rStyle w:val="Emphasis"/>
        </w:rPr>
        <w:t>2017</w:t>
      </w:r>
    </w:p>
    <w:p w14:paraId="08807329" w14:textId="77777777" w:rsidR="00AA0779" w:rsidRDefault="00AA0779" w:rsidP="00AA0779">
      <w:pPr>
        <w:pStyle w:val="SubsectionDate"/>
        <w:numPr>
          <w:ilvl w:val="0"/>
          <w:numId w:val="5"/>
        </w:numPr>
        <w:rPr>
          <w:rFonts w:ascii="DokChampa" w:hAnsi="DokChampa" w:cs="DokChampa"/>
          <w:color w:val="auto"/>
          <w:sz w:val="20"/>
          <w:szCs w:val="20"/>
        </w:rPr>
      </w:pPr>
      <w:r>
        <w:rPr>
          <w:rFonts w:ascii="DokChampa" w:hAnsi="DokChampa" w:cs="DokChampa"/>
          <w:color w:val="auto"/>
          <w:sz w:val="20"/>
          <w:szCs w:val="20"/>
        </w:rPr>
        <w:t>Tutored international students in various IT subjects</w:t>
      </w:r>
    </w:p>
    <w:p w14:paraId="42CEA451" w14:textId="77777777" w:rsidR="00AA0779" w:rsidRDefault="00AA0779" w:rsidP="00AA0779">
      <w:pPr>
        <w:pStyle w:val="SubsectionDate"/>
        <w:numPr>
          <w:ilvl w:val="0"/>
          <w:numId w:val="5"/>
        </w:numPr>
        <w:rPr>
          <w:rFonts w:ascii="DokChampa" w:hAnsi="DokChampa" w:cs="DokChampa"/>
          <w:color w:val="auto"/>
          <w:sz w:val="20"/>
          <w:szCs w:val="20"/>
        </w:rPr>
      </w:pPr>
      <w:r>
        <w:rPr>
          <w:rFonts w:ascii="DokChampa" w:hAnsi="DokChampa" w:cs="DokChampa"/>
          <w:color w:val="auto"/>
          <w:sz w:val="20"/>
          <w:szCs w:val="20"/>
        </w:rPr>
        <w:t>Prepared lesson plans, reviewed code &amp; reports</w:t>
      </w:r>
    </w:p>
    <w:p w14:paraId="0C8288A7" w14:textId="77777777" w:rsidR="00AA0779" w:rsidRPr="00F0568D" w:rsidRDefault="00AA0779" w:rsidP="00AA0779">
      <w:pPr>
        <w:pStyle w:val="SubsectionDate"/>
        <w:numPr>
          <w:ilvl w:val="0"/>
          <w:numId w:val="5"/>
        </w:numPr>
        <w:rPr>
          <w:rFonts w:ascii="DokChampa" w:hAnsi="DokChampa" w:cs="DokChampa"/>
          <w:color w:val="auto"/>
          <w:sz w:val="20"/>
          <w:szCs w:val="20"/>
        </w:rPr>
      </w:pPr>
      <w:r>
        <w:rPr>
          <w:rFonts w:ascii="DokChampa" w:hAnsi="DokChampa" w:cs="DokChampa"/>
          <w:color w:val="auto"/>
          <w:sz w:val="20"/>
          <w:szCs w:val="20"/>
        </w:rPr>
        <w:t>Worked with students to overcome language barriers</w:t>
      </w:r>
    </w:p>
    <w:p w14:paraId="06C11E40" w14:textId="77777777" w:rsidR="003F5426" w:rsidRDefault="003F5426"/>
    <w:p w14:paraId="39B23DD7" w14:textId="77777777" w:rsidR="003F5426" w:rsidRDefault="008D08E7">
      <w:pPr>
        <w:pStyle w:val="SectionHeading"/>
      </w:pPr>
      <w:r>
        <w:t>Skills</w:t>
      </w:r>
    </w:p>
    <w:p w14:paraId="05FB2A9D" w14:textId="020B3B16" w:rsidR="008B6967" w:rsidRDefault="008B6967" w:rsidP="008B6967">
      <w:pPr>
        <w:pStyle w:val="ListParagraph"/>
        <w:numPr>
          <w:ilvl w:val="0"/>
          <w:numId w:val="6"/>
        </w:numPr>
        <w:suppressAutoHyphens/>
        <w:autoSpaceDN w:val="0"/>
        <w:spacing w:before="60" w:after="60" w:line="259" w:lineRule="auto"/>
        <w:textAlignment w:val="baseline"/>
        <w:rPr>
          <w:rFonts w:ascii="DokChampa" w:hAnsi="DokChampa" w:cs="Tahoma"/>
          <w:sz w:val="20"/>
          <w:szCs w:val="20"/>
        </w:rPr>
      </w:pPr>
      <w:r>
        <w:rPr>
          <w:rFonts w:ascii="DokChampa" w:hAnsi="DokChampa" w:cs="Tahoma"/>
          <w:sz w:val="20"/>
          <w:szCs w:val="20"/>
        </w:rPr>
        <w:t xml:space="preserve">Java, C#, HTML/CSS/JS/PHP, XML/XSLT, </w:t>
      </w:r>
      <w:r w:rsidR="00691E98">
        <w:rPr>
          <w:rFonts w:ascii="DokChampa" w:hAnsi="DokChampa" w:cs="Tahoma"/>
          <w:sz w:val="20"/>
          <w:szCs w:val="20"/>
        </w:rPr>
        <w:t>My</w:t>
      </w:r>
      <w:r>
        <w:rPr>
          <w:rFonts w:ascii="DokChampa" w:hAnsi="DokChampa" w:cs="Tahoma"/>
          <w:sz w:val="20"/>
          <w:szCs w:val="20"/>
        </w:rPr>
        <w:t>SQL, C</w:t>
      </w:r>
      <w:r w:rsidR="005B3FA9">
        <w:rPr>
          <w:rFonts w:ascii="DokChampa" w:hAnsi="DokChampa" w:cs="Tahoma"/>
          <w:sz w:val="20"/>
          <w:szCs w:val="20"/>
        </w:rPr>
        <w:t>, Bash</w:t>
      </w:r>
      <w:r w:rsidR="007A700A">
        <w:rPr>
          <w:rFonts w:ascii="DokChampa" w:hAnsi="DokChampa" w:cs="Tahoma"/>
          <w:sz w:val="20"/>
          <w:szCs w:val="20"/>
        </w:rPr>
        <w:t>, Gulp, and more</w:t>
      </w:r>
    </w:p>
    <w:p w14:paraId="4B33553B" w14:textId="73ECD925" w:rsidR="005854F5" w:rsidRPr="003D67BC" w:rsidRDefault="005854F5" w:rsidP="008B6967">
      <w:pPr>
        <w:pStyle w:val="ListParagraph"/>
        <w:numPr>
          <w:ilvl w:val="0"/>
          <w:numId w:val="6"/>
        </w:numPr>
        <w:suppressAutoHyphens/>
        <w:autoSpaceDN w:val="0"/>
        <w:spacing w:before="60" w:after="60" w:line="259" w:lineRule="auto"/>
        <w:textAlignment w:val="baseline"/>
        <w:rPr>
          <w:rFonts w:ascii="DokChampa" w:hAnsi="DokChampa" w:cs="Tahoma"/>
          <w:sz w:val="20"/>
          <w:szCs w:val="20"/>
        </w:rPr>
      </w:pPr>
      <w:r>
        <w:rPr>
          <w:rFonts w:ascii="DokChampa" w:hAnsi="DokChampa" w:cs="Tahoma"/>
          <w:sz w:val="20"/>
          <w:szCs w:val="20"/>
        </w:rPr>
        <w:t>Software analysis modelling (wireframing, prototypes, use cases, etc.)</w:t>
      </w:r>
    </w:p>
    <w:p w14:paraId="0F9E83C8" w14:textId="59460EA9" w:rsidR="008B6967" w:rsidRDefault="008B6967" w:rsidP="008B6967">
      <w:pPr>
        <w:pStyle w:val="ListParagraph"/>
        <w:numPr>
          <w:ilvl w:val="0"/>
          <w:numId w:val="6"/>
        </w:numPr>
        <w:suppressAutoHyphens/>
        <w:autoSpaceDN w:val="0"/>
        <w:spacing w:before="60" w:after="60" w:line="259" w:lineRule="auto"/>
        <w:textAlignment w:val="baseline"/>
        <w:rPr>
          <w:rFonts w:ascii="DokChampa" w:hAnsi="DokChampa" w:cs="Tahoma"/>
          <w:sz w:val="20"/>
          <w:szCs w:val="20"/>
        </w:rPr>
      </w:pPr>
      <w:r w:rsidRPr="00DC4578">
        <w:rPr>
          <w:rFonts w:ascii="DokChampa" w:hAnsi="DokChampa" w:cs="Tahoma"/>
          <w:sz w:val="20"/>
          <w:szCs w:val="20"/>
        </w:rPr>
        <w:t xml:space="preserve">Proficient with </w:t>
      </w:r>
      <w:r>
        <w:rPr>
          <w:rFonts w:ascii="DokChampa" w:hAnsi="DokChampa" w:cs="Tahoma"/>
          <w:sz w:val="20"/>
          <w:szCs w:val="20"/>
        </w:rPr>
        <w:t xml:space="preserve">Windows OS and </w:t>
      </w:r>
      <w:r w:rsidRPr="00DC4578">
        <w:rPr>
          <w:rFonts w:ascii="DokChampa" w:hAnsi="DokChampa" w:cs="Tahoma"/>
          <w:sz w:val="20"/>
          <w:szCs w:val="20"/>
        </w:rPr>
        <w:t>Microsoft Office (Word, Excel, Outlook, Powerpoint, Access)</w:t>
      </w:r>
    </w:p>
    <w:p w14:paraId="6FAD3CCA" w14:textId="152D85FD" w:rsidR="00267784" w:rsidRPr="00DC4578" w:rsidRDefault="00267784" w:rsidP="008B6967">
      <w:pPr>
        <w:pStyle w:val="ListParagraph"/>
        <w:numPr>
          <w:ilvl w:val="0"/>
          <w:numId w:val="6"/>
        </w:numPr>
        <w:suppressAutoHyphens/>
        <w:autoSpaceDN w:val="0"/>
        <w:spacing w:before="60" w:after="60" w:line="259" w:lineRule="auto"/>
        <w:textAlignment w:val="baseline"/>
        <w:rPr>
          <w:rFonts w:ascii="DokChampa" w:hAnsi="DokChampa" w:cs="Tahoma"/>
          <w:sz w:val="20"/>
          <w:szCs w:val="20"/>
        </w:rPr>
      </w:pPr>
      <w:r>
        <w:rPr>
          <w:rFonts w:ascii="DokChampa" w:hAnsi="DokChampa" w:cs="Tahoma"/>
          <w:sz w:val="20"/>
          <w:szCs w:val="20"/>
        </w:rPr>
        <w:t>Experience with Linux-based systems</w:t>
      </w:r>
    </w:p>
    <w:p w14:paraId="589C261F" w14:textId="53B6D97B" w:rsidR="008B6967" w:rsidRDefault="008B6967" w:rsidP="008229B4">
      <w:pPr>
        <w:pStyle w:val="ListParagraph"/>
        <w:numPr>
          <w:ilvl w:val="0"/>
          <w:numId w:val="6"/>
        </w:numPr>
        <w:suppressAutoHyphens/>
        <w:autoSpaceDN w:val="0"/>
        <w:spacing w:before="60" w:after="60" w:line="259" w:lineRule="auto"/>
        <w:textAlignment w:val="baseline"/>
        <w:rPr>
          <w:rFonts w:ascii="DokChampa" w:hAnsi="DokChampa" w:cs="Tahoma"/>
          <w:sz w:val="20"/>
          <w:szCs w:val="20"/>
        </w:rPr>
      </w:pPr>
      <w:r w:rsidRPr="00DC4578">
        <w:rPr>
          <w:rFonts w:ascii="DokChampa" w:hAnsi="DokChampa" w:cs="Tahoma"/>
          <w:sz w:val="20"/>
          <w:szCs w:val="20"/>
        </w:rPr>
        <w:t>Excellent written and verbal communication skills</w:t>
      </w:r>
    </w:p>
    <w:p w14:paraId="28C233DA" w14:textId="06DD1CF5" w:rsidR="008229B4" w:rsidRPr="008229B4" w:rsidRDefault="008229B4" w:rsidP="008229B4">
      <w:pPr>
        <w:pStyle w:val="ListParagraph"/>
        <w:numPr>
          <w:ilvl w:val="0"/>
          <w:numId w:val="6"/>
        </w:numPr>
        <w:suppressAutoHyphens/>
        <w:autoSpaceDN w:val="0"/>
        <w:spacing w:before="60" w:after="60" w:line="259" w:lineRule="auto"/>
        <w:textAlignment w:val="baseline"/>
        <w:rPr>
          <w:rFonts w:ascii="DokChampa" w:hAnsi="DokChampa" w:cs="Tahoma"/>
          <w:sz w:val="20"/>
          <w:szCs w:val="20"/>
        </w:rPr>
      </w:pPr>
      <w:r>
        <w:rPr>
          <w:rFonts w:ascii="DokChampa" w:hAnsi="DokChampa" w:cs="Tahoma"/>
          <w:sz w:val="20"/>
          <w:szCs w:val="20"/>
        </w:rPr>
        <w:t>Works well independently or in a team; supervised or unsupervised</w:t>
      </w:r>
    </w:p>
    <w:p w14:paraId="796F65D3" w14:textId="77777777" w:rsidR="008B6967" w:rsidRPr="00344BB8" w:rsidRDefault="008B6967" w:rsidP="008B6967">
      <w:pPr>
        <w:pStyle w:val="ListParagraph"/>
        <w:numPr>
          <w:ilvl w:val="0"/>
          <w:numId w:val="6"/>
        </w:numPr>
        <w:suppressAutoHyphens/>
        <w:autoSpaceDN w:val="0"/>
        <w:spacing w:before="60" w:after="60" w:line="259" w:lineRule="auto"/>
        <w:textAlignment w:val="baseline"/>
        <w:rPr>
          <w:rFonts w:ascii="DokChampa" w:hAnsi="DokChampa" w:cs="Tahoma"/>
          <w:sz w:val="20"/>
          <w:szCs w:val="20"/>
        </w:rPr>
      </w:pPr>
      <w:r w:rsidRPr="008810FD">
        <w:rPr>
          <w:rFonts w:ascii="DokChampa" w:hAnsi="DokChampa" w:cs="Tahoma"/>
          <w:sz w:val="20"/>
          <w:szCs w:val="20"/>
        </w:rPr>
        <w:t>Creative and agile problem solver</w:t>
      </w:r>
    </w:p>
    <w:p w14:paraId="41A24571" w14:textId="77777777" w:rsidR="003F5426" w:rsidRDefault="003F5426" w:rsidP="008B6967">
      <w:pPr>
        <w:pStyle w:val="ListParagraph"/>
        <w:ind w:left="432"/>
      </w:pPr>
    </w:p>
    <w:p w14:paraId="094EC836" w14:textId="77777777" w:rsidR="003F5426" w:rsidRDefault="003F5426">
      <w:pPr>
        <w:spacing w:line="276" w:lineRule="auto"/>
      </w:pPr>
    </w:p>
    <w:sectPr w:rsidR="003F5426">
      <w:footerReference w:type="default" r:id="rId11"/>
      <w:headerReference w:type="first" r:id="rId12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55F874" w14:textId="77777777" w:rsidR="002D4016" w:rsidRDefault="002D4016">
      <w:pPr>
        <w:spacing w:after="0" w:line="240" w:lineRule="auto"/>
      </w:pPr>
      <w:r>
        <w:separator/>
      </w:r>
    </w:p>
  </w:endnote>
  <w:endnote w:type="continuationSeparator" w:id="0">
    <w:p w14:paraId="6110F943" w14:textId="77777777" w:rsidR="002D4016" w:rsidRDefault="002D4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iSu">
    <w:altName w:val="隶书"/>
    <w:panose1 w:val="00000000000000000000"/>
    <w:charset w:val="86"/>
    <w:family w:val="roman"/>
    <w:notTrueType/>
    <w:pitch w:val="default"/>
  </w:font>
  <w:font w:name="FZShuTi">
    <w:altName w:val="SimSun"/>
    <w:panose1 w:val="00000000000000000000"/>
    <w:charset w:val="86"/>
    <w:family w:val="roman"/>
    <w:notTrueType/>
    <w:pitch w:val="default"/>
  </w:font>
  <w:font w:name="DokChampa">
    <w:altName w:val="DokChampa"/>
    <w:charset w:val="DE"/>
    <w:family w:val="swiss"/>
    <w:pitch w:val="variable"/>
    <w:sig w:usb0="8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2998D0" w14:textId="77777777" w:rsidR="003F5426" w:rsidRDefault="008D08E7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2B1B72C" wp14:editId="06CD00D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117C24AA"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" fill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1A5A9CC" wp14:editId="4B6FB659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5744E450"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fH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fT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jLK3x5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7B359DD" wp14:editId="568B36F2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4FCE720F"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Nj2IPlQIAADIFAAAOAAAAAAAAAAAAAAAAAC4CAABkcnMvZTJvRG9jLnht&#10;bFBLAQItABQABgAIAAAAIQD6tMvn3QAAAAQBAAAPAAAAAAAAAAAAAAAAAO8EAABkcnMvZG93bnJl&#10;di54bWxQSwUGAAAAAAQABADzAAAA+QUAAAAA&#10;" fillcolor="#d1282e [3215]" stroked="f">
              <w10:wrap anchorx="margin" anchory="margin"/>
            </v:rect>
          </w:pict>
        </mc:Fallback>
      </mc:AlternateContent>
    </w:r>
  </w:p>
  <w:p w14:paraId="3ED807E7" w14:textId="77777777" w:rsidR="003F5426" w:rsidRDefault="008D08E7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5C7BC94" wp14:editId="4A9A4B5D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6894195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8299094" w14:textId="77777777" w:rsidR="003F5426" w:rsidRDefault="008D08E7">
                          <w:pPr>
                            <w:pStyle w:val="Title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2"/>
                            </w:rPr>
                            <w:t>Type Personal Name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" filled="f" stroked="f" strokeweight=".5pt">
              <v:textbox style="layout-flow:vertical;mso-fit-shape-to-text:t" inset="0,0,0,0">
                <w:txbxContent>
                  <w:p w:rsidR="003F5426" w:rsidRDefault="008D08E7">
                    <w:pPr>
                      <w:pStyle w:val="Title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2"/>
                      </w:rPr>
                      <w:t>Type Personal Name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5636BE" w14:textId="77777777" w:rsidR="002D4016" w:rsidRDefault="002D4016">
      <w:pPr>
        <w:spacing w:after="0" w:line="240" w:lineRule="auto"/>
      </w:pPr>
      <w:r>
        <w:separator/>
      </w:r>
    </w:p>
  </w:footnote>
  <w:footnote w:type="continuationSeparator" w:id="0">
    <w:p w14:paraId="1F6CD129" w14:textId="77777777" w:rsidR="002D4016" w:rsidRDefault="002D40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777D0" w14:textId="77777777" w:rsidR="003F5426" w:rsidRDefault="008D08E7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4A0135" wp14:editId="5E1D2099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09FC55B8"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M017oHcCAAD8BAAADgAAAAAA&#10;AAAAAAAAAAAuAgAAZHJzL2Uyb0RvYy54bWxQSwECLQAUAAYACAAAACEA/V8+ntsAAAAHAQAADwAA&#10;AAAAAAAAAAAAAADRBAAAZHJzL2Rvd25yZXYueG1sUEsFBgAAAAAEAAQA8wAAANkFAAAAAA==&#10;" fill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E787F53" wp14:editId="0FB962A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076844FD"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Xk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mzDV5J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60A6FCB" wp14:editId="696F9164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216BCA15"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ldQc+ZYCAAAy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  <w:p w14:paraId="3D6C35D7" w14:textId="77777777" w:rsidR="003F5426" w:rsidRDefault="003F54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EE5EAA"/>
    <w:multiLevelType w:val="hybridMultilevel"/>
    <w:tmpl w:val="BA642F1C"/>
    <w:lvl w:ilvl="0" w:tplc="EFE81B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53844"/>
    <w:multiLevelType w:val="hybridMultilevel"/>
    <w:tmpl w:val="B62A13EC"/>
    <w:lvl w:ilvl="0" w:tplc="A24CB6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attachedTemplate r:id="rId1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AF8"/>
    <w:rsid w:val="000E2B93"/>
    <w:rsid w:val="00135D18"/>
    <w:rsid w:val="001E6768"/>
    <w:rsid w:val="00264590"/>
    <w:rsid w:val="00267784"/>
    <w:rsid w:val="002D4016"/>
    <w:rsid w:val="0034751C"/>
    <w:rsid w:val="00383A8A"/>
    <w:rsid w:val="003F5426"/>
    <w:rsid w:val="0044429C"/>
    <w:rsid w:val="0047612B"/>
    <w:rsid w:val="005854F5"/>
    <w:rsid w:val="005B3FA9"/>
    <w:rsid w:val="005D7AF8"/>
    <w:rsid w:val="00676054"/>
    <w:rsid w:val="00691E98"/>
    <w:rsid w:val="0071215A"/>
    <w:rsid w:val="007A700A"/>
    <w:rsid w:val="008229B4"/>
    <w:rsid w:val="008B6967"/>
    <w:rsid w:val="008D08E7"/>
    <w:rsid w:val="009029E8"/>
    <w:rsid w:val="00982A87"/>
    <w:rsid w:val="00A256A0"/>
    <w:rsid w:val="00A50FF7"/>
    <w:rsid w:val="00AA0779"/>
    <w:rsid w:val="00AB323E"/>
    <w:rsid w:val="00B52570"/>
    <w:rsid w:val="00C92F1F"/>
    <w:rsid w:val="00CC0D4C"/>
    <w:rsid w:val="00D45078"/>
    <w:rsid w:val="00DA006D"/>
    <w:rsid w:val="00EB44F7"/>
    <w:rsid w:val="00FA2154"/>
    <w:rsid w:val="00FE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9E929E"/>
  <w15:docId w15:val="{7E8D8EFA-076B-432A-ADF1-DACE2940B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FZShuTi" w:hAnsi="FZShuT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  <w:style w:type="paragraph" w:customStyle="1" w:styleId="SubsectionDate">
    <w:name w:val="Subsection Date"/>
    <w:basedOn w:val="Normal"/>
    <w:rsid w:val="00AA0779"/>
    <w:pPr>
      <w:spacing w:after="0" w:line="276" w:lineRule="auto"/>
    </w:pPr>
    <w:rPr>
      <w:color w:val="7A7A7A" w:themeColor="accent1"/>
    </w:rPr>
  </w:style>
  <w:style w:type="character" w:styleId="Hyperlink">
    <w:name w:val="Hyperlink"/>
    <w:basedOn w:val="DefaultParagraphFont"/>
    <w:uiPriority w:val="99"/>
    <w:unhideWhenUsed/>
    <w:rsid w:val="00676054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05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sume%20(Essenti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CEB13E3FE224AD597969FA97FBFA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EE0AC-B5CE-44AA-A54A-8E455CD4917B}"/>
      </w:docPartPr>
      <w:docPartBody>
        <w:p w:rsidR="002A5AD3" w:rsidRDefault="005B7A0D">
          <w:pPr>
            <w:pStyle w:val="3CEB13E3FE224AD597969FA97FBFAD2A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92AAE5DFA1A44553B46E065148AE4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DA7F0-A029-401D-B1CE-616AD231D0E3}"/>
      </w:docPartPr>
      <w:docPartBody>
        <w:p w:rsidR="002A5AD3" w:rsidRDefault="005B7A0D">
          <w:pPr>
            <w:pStyle w:val="92AAE5DFA1A44553B46E065148AE4043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126143FC870042EFB81AA57F38E37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4D236-A788-45E4-891B-CDE1F6A4784E}"/>
      </w:docPartPr>
      <w:docPartBody>
        <w:p w:rsidR="002A5AD3" w:rsidRDefault="005B7A0D">
          <w:pPr>
            <w:pStyle w:val="126143FC870042EFB81AA57F38E3741B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47B0169680004607B28FFED825AEA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B9B83-86A1-443C-8B24-236CF0D783D1}"/>
      </w:docPartPr>
      <w:docPartBody>
        <w:p w:rsidR="002A5AD3" w:rsidRDefault="005B7A0D">
          <w:pPr>
            <w:pStyle w:val="47B0169680004607B28FFED825AEA985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  <w:docPart>
      <w:docPartPr>
        <w:name w:val="46205CABC3004ED4B3DF353C80888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F43D0-C14A-4DC2-B82E-1ED6BDABDF9C}"/>
      </w:docPartPr>
      <w:docPartBody>
        <w:p w:rsidR="00EA6590" w:rsidRDefault="00D97928">
          <w:pPr>
            <w:pStyle w:val="46205CABC3004ED4B3DF353C80888063"/>
          </w:pPr>
          <w:r>
            <w:rPr>
              <w:rStyle w:val="PlaceholderText"/>
              <w:color w:val="000000"/>
            </w:rPr>
            <w:t>[Type your website]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iSu">
    <w:altName w:val="隶书"/>
    <w:panose1 w:val="00000000000000000000"/>
    <w:charset w:val="86"/>
    <w:family w:val="roman"/>
    <w:notTrueType/>
    <w:pitch w:val="default"/>
  </w:font>
  <w:font w:name="FZShuTi">
    <w:altName w:val="SimSun"/>
    <w:panose1 w:val="00000000000000000000"/>
    <w:charset w:val="86"/>
    <w:family w:val="roman"/>
    <w:notTrueType/>
    <w:pitch w:val="default"/>
  </w:font>
  <w:font w:name="DokChampa">
    <w:altName w:val="DokChampa"/>
    <w:charset w:val="DE"/>
    <w:family w:val="swiss"/>
    <w:pitch w:val="variable"/>
    <w:sig w:usb0="83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A0D"/>
    <w:rsid w:val="00033CDC"/>
    <w:rsid w:val="002A5AD3"/>
    <w:rsid w:val="005B7A0D"/>
    <w:rsid w:val="007E3F66"/>
    <w:rsid w:val="00BA538E"/>
    <w:rsid w:val="00BD47B3"/>
    <w:rsid w:val="00D97928"/>
    <w:rsid w:val="00EA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3CEB13E3FE224AD597969FA97FBFAD2A">
    <w:name w:val="3CEB13E3FE224AD597969FA97FBFAD2A"/>
  </w:style>
  <w:style w:type="paragraph" w:customStyle="1" w:styleId="92AAE5DFA1A44553B46E065148AE4043">
    <w:name w:val="92AAE5DFA1A44553B46E065148AE4043"/>
  </w:style>
  <w:style w:type="paragraph" w:customStyle="1" w:styleId="126143FC870042EFB81AA57F38E3741B">
    <w:name w:val="126143FC870042EFB81AA57F38E3741B"/>
  </w:style>
  <w:style w:type="paragraph" w:customStyle="1" w:styleId="A7126EF731F94A7ABBA85A5A26E367DA">
    <w:name w:val="A7126EF731F94A7ABBA85A5A26E367DA"/>
  </w:style>
  <w:style w:type="paragraph" w:customStyle="1" w:styleId="47B0169680004607B28FFED825AEA985">
    <w:name w:val="47B0169680004607B28FFED825AEA985"/>
  </w:style>
  <w:style w:type="paragraph" w:customStyle="1" w:styleId="8ECE5A3DA42142208B2CAFED804318B0">
    <w:name w:val="8ECE5A3DA42142208B2CAFED804318B0"/>
  </w:style>
  <w:style w:type="paragraph" w:customStyle="1" w:styleId="D86A96ADDF0B40529FF7516452284457">
    <w:name w:val="D86A96ADDF0B40529FF7516452284457"/>
  </w:style>
  <w:style w:type="paragraph" w:customStyle="1" w:styleId="FCFB6AD8009A4CF28D89F1B937E0EE64">
    <w:name w:val="FCFB6AD8009A4CF28D89F1B937E0EE64"/>
  </w:style>
  <w:style w:type="paragraph" w:customStyle="1" w:styleId="5808788C1DF44DB9A9D97F07DFBDA39E">
    <w:name w:val="5808788C1DF44DB9A9D97F07DFBDA39E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44546A" w:themeColor="text2"/>
    </w:rPr>
  </w:style>
  <w:style w:type="paragraph" w:customStyle="1" w:styleId="828CE1A94B854ABDB70F77DC3AD118EC">
    <w:name w:val="828CE1A94B854ABDB70F77DC3AD118EC"/>
  </w:style>
  <w:style w:type="paragraph" w:customStyle="1" w:styleId="3E61162052B2409FA6BB9FCE9B2A7F85">
    <w:name w:val="3E61162052B2409FA6BB9FCE9B2A7F85"/>
  </w:style>
  <w:style w:type="paragraph" w:customStyle="1" w:styleId="128280C0731F434596D8ADC7C0F783F9">
    <w:name w:val="128280C0731F434596D8ADC7C0F783F9"/>
  </w:style>
  <w:style w:type="paragraph" w:customStyle="1" w:styleId="61E4DCE70672408F89D1D06D3A6E1142">
    <w:name w:val="61E4DCE70672408F89D1D06D3A6E1142"/>
  </w:style>
  <w:style w:type="paragraph" w:customStyle="1" w:styleId="C83A07740F974DAC9BDC6E1B42936826">
    <w:name w:val="C83A07740F974DAC9BDC6E1B42936826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F96E0B9C8B3C4E2082F579B3DCF3BFB8">
    <w:name w:val="F96E0B9C8B3C4E2082F579B3DCF3BFB8"/>
  </w:style>
  <w:style w:type="paragraph" w:customStyle="1" w:styleId="9CAFE014CC404E35A4BE1F04B3B29863">
    <w:name w:val="9CAFE014CC404E35A4BE1F04B3B29863"/>
  </w:style>
  <w:style w:type="paragraph" w:customStyle="1" w:styleId="3C9D43FC98CA4766BE79AF8FC6ACE697">
    <w:name w:val="3C9D43FC98CA4766BE79AF8FC6ACE697"/>
  </w:style>
  <w:style w:type="paragraph" w:customStyle="1" w:styleId="FE635ECF845842AC8AD1DD23198C23DD">
    <w:name w:val="FE635ECF845842AC8AD1DD23198C23DD"/>
  </w:style>
  <w:style w:type="paragraph" w:customStyle="1" w:styleId="96AF15F28EEE44DDB8B20140D17B2422">
    <w:name w:val="96AF15F28EEE44DDB8B20140D17B2422"/>
  </w:style>
  <w:style w:type="paragraph" w:customStyle="1" w:styleId="2291667A8FF54B5BAFABCB2E67239D3B">
    <w:name w:val="2291667A8FF54B5BAFABCB2E67239D3B"/>
  </w:style>
  <w:style w:type="paragraph" w:customStyle="1" w:styleId="46205CABC3004ED4B3DF353C80888063">
    <w:name w:val="46205CABC3004ED4B3DF353C808880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>0223 590 779</CompanyPhone>
  <CompanyFax/>
  <CompanyEmail>brandonmitchellpaul@gmail.com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0E1B7B4A-56C7-47FC-A2DF-0FE98E5D8F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B602E3B-0A30-46D2-AA18-014D6AF51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(Essential design)</Template>
  <TotalTime>3138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Objectives</vt:lpstr>
      <vt:lpstr>Education</vt:lpstr>
      <vt:lpstr>    Nelson Malborough Institute of Technology</vt:lpstr>
      <vt:lpstr>    University of Western Sydney</vt:lpstr>
      <vt:lpstr>Experience</vt:lpstr>
      <vt:lpstr>    NMIT</vt:lpstr>
      <vt:lpstr>Skills</vt:lpstr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Paul</dc:creator>
  <cp:keywords/>
  <dc:description/>
  <cp:lastModifiedBy>Brandon Paul</cp:lastModifiedBy>
  <cp:revision>18</cp:revision>
  <cp:lastPrinted>2018-01-29T20:51:00Z</cp:lastPrinted>
  <dcterms:created xsi:type="dcterms:W3CDTF">2017-12-19T02:08:00Z</dcterms:created>
  <dcterms:modified xsi:type="dcterms:W3CDTF">2018-02-05T22:52:00Z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TC018408399991</vt:lpwstr>
  </property>
</Properties>
</file>